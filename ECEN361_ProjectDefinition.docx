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72"/>
          <w:szCs w:val="72"/>
        </w:rPr>
        <w:alias w:val="Title"/>
        <w:tag w:val=""/>
        <w:id w:val="878134321"/>
        <w:placeholder>
          <w:docPart w:val="931DCFC55E68421A8377905F51493074"/>
        </w:placeholder>
        <w:dataBinding w:prefixMappings="xmlns:ns0='http://purl.org/dc/elements/1.1/' xmlns:ns1='http://schemas.openxmlformats.org/package/2006/metadata/core-properties' " w:xpath="/ns1:coreProperties[1]/ns0:title[1]" w:storeItemID="{6C3C8BC8-F283-45AE-878A-BAB7291924A1}"/>
        <w:text/>
      </w:sdtPr>
      <w:sdtContent>
        <w:p w14:paraId="6213E6E1" w14:textId="438E7D94" w:rsidR="006E0CCE" w:rsidRDefault="00DE5B15" w:rsidP="00CD2D83">
          <w:pPr>
            <w:pStyle w:val="Title"/>
            <w:jc w:val="right"/>
            <w:rPr>
              <w:sz w:val="72"/>
              <w:szCs w:val="72"/>
            </w:rPr>
          </w:pPr>
          <w:r w:rsidRPr="00010185">
            <w:rPr>
              <w:sz w:val="72"/>
              <w:szCs w:val="72"/>
            </w:rPr>
            <w:t>ECEN 361 Project Definition</w:t>
          </w:r>
        </w:p>
      </w:sdtContent>
    </w:sdt>
    <w:p w14:paraId="308D359C" w14:textId="73E4D66E" w:rsidR="00856EB6" w:rsidRPr="00856EB6" w:rsidRDefault="00DE5B15" w:rsidP="00856EB6">
      <w:pPr>
        <w:pStyle w:val="Subtitle"/>
        <w:jc w:val="right"/>
      </w:pPr>
      <w:r>
        <w:t>&lt;</w:t>
      </w:r>
      <w:r w:rsidR="0023184B">
        <w:t>SMART Watch</w:t>
      </w:r>
      <w:r>
        <w:t>&gt;</w:t>
      </w:r>
      <w:r>
        <w:br/>
        <w:t>&lt;</w:t>
      </w:r>
      <w:r w:rsidR="00844222">
        <w:t>Everett Buttars, CORT SIMPSON, SETH BURTON, SHANNON VEGA</w:t>
      </w:r>
      <w:r>
        <w:t>&gt;</w:t>
      </w:r>
    </w:p>
    <w:p w14:paraId="4B3ADB84" w14:textId="77777777" w:rsidR="00DE5B15" w:rsidRDefault="00DE5B15" w:rsidP="00DE5B15">
      <w:pPr>
        <w:pStyle w:val="Heading1"/>
      </w:pPr>
      <w:r>
        <w:t>Project Scope</w:t>
      </w:r>
    </w:p>
    <w:p w14:paraId="2C044493" w14:textId="77777777" w:rsidR="00DE5B15" w:rsidRDefault="00DE5B15" w:rsidP="00DE5B15">
      <w:pPr>
        <w:rPr>
          <w:i/>
        </w:rPr>
      </w:pPr>
      <w:r>
        <w:rPr>
          <w:i/>
        </w:rPr>
        <w:t>Describe the type of project you will be creating. Include details on what it is, what it will do, and why it is important.</w:t>
      </w:r>
    </w:p>
    <w:p w14:paraId="3876EB1A" w14:textId="0C43E5BC" w:rsidR="0023184B" w:rsidRDefault="0023184B" w:rsidP="00DE5B15">
      <w:pPr>
        <w:rPr>
          <w:i/>
        </w:rPr>
      </w:pPr>
      <w:r>
        <w:rPr>
          <w:i/>
        </w:rPr>
        <w:t xml:space="preserve">Smart watch </w:t>
      </w:r>
      <w:r w:rsidRPr="0023184B">
        <w:rPr>
          <w:i/>
        </w:rPr>
        <w:sym w:font="Wingdings" w:char="F0E0"/>
      </w:r>
      <w:r>
        <w:rPr>
          <w:i/>
        </w:rPr>
        <w:t xml:space="preserve"> Pedometer, Heart Rate, Watch (Time, Stopwatch, date &amp; time, timer, alarm, etc.) and then if we want to expand and have time we would </w:t>
      </w:r>
      <w:proofErr w:type="gramStart"/>
      <w:r>
        <w:rPr>
          <w:i/>
        </w:rPr>
        <w:t>look into</w:t>
      </w:r>
      <w:proofErr w:type="gramEnd"/>
      <w:r>
        <w:rPr>
          <w:i/>
        </w:rPr>
        <w:t xml:space="preserve"> other options. IT is not going touchscreen. </w:t>
      </w:r>
    </w:p>
    <w:p w14:paraId="0D29424C" w14:textId="77777777" w:rsidR="00DE5B15" w:rsidRPr="00DE5B15" w:rsidRDefault="00DE5B15" w:rsidP="00DE5B15">
      <w:pPr>
        <w:rPr>
          <w:iCs/>
          <w:sz w:val="24"/>
          <w:szCs w:val="24"/>
        </w:rPr>
      </w:pPr>
    </w:p>
    <w:p w14:paraId="3AC78B47" w14:textId="77777777" w:rsidR="00DE5B15" w:rsidRDefault="00DE5B15" w:rsidP="00DE5B15">
      <w:pPr>
        <w:pStyle w:val="Heading1"/>
      </w:pPr>
      <w:r>
        <w:t>Lessons to Learn</w:t>
      </w:r>
    </w:p>
    <w:p w14:paraId="1436EE66" w14:textId="77777777" w:rsidR="00DE5B15" w:rsidRDefault="00DE5B15" w:rsidP="00DE5B15">
      <w:pPr>
        <w:rPr>
          <w:i/>
        </w:rPr>
      </w:pPr>
      <w:r>
        <w:rPr>
          <w:i/>
        </w:rPr>
        <w:t>Describe the key elements you’ll need to learn more about to complete your project. Include information such as “the team will learn about wireless and cloud connectivity” or “the team will learn how to implement power control software” or similar.</w:t>
      </w:r>
    </w:p>
    <w:p w14:paraId="2618B221" w14:textId="43D9D46A" w:rsidR="0023184B" w:rsidRDefault="0023184B" w:rsidP="0023184B">
      <w:pPr>
        <w:pStyle w:val="ListParagraph"/>
        <w:numPr>
          <w:ilvl w:val="0"/>
          <w:numId w:val="2"/>
        </w:numPr>
        <w:rPr>
          <w:i/>
        </w:rPr>
      </w:pPr>
      <w:r>
        <w:rPr>
          <w:i/>
        </w:rPr>
        <w:t>Interface pedometer and heart rate sensor (breakout boards).</w:t>
      </w:r>
    </w:p>
    <w:p w14:paraId="7C206673" w14:textId="0E6E4CC2" w:rsidR="0023184B" w:rsidRDefault="0023184B" w:rsidP="0023184B">
      <w:pPr>
        <w:pStyle w:val="ListParagraph"/>
        <w:numPr>
          <w:ilvl w:val="0"/>
          <w:numId w:val="2"/>
        </w:numPr>
        <w:rPr>
          <w:i/>
        </w:rPr>
      </w:pPr>
      <w:r>
        <w:rPr>
          <w:i/>
        </w:rPr>
        <w:t>Simple watch functions (timer, stopwatch, current time)</w:t>
      </w:r>
    </w:p>
    <w:p w14:paraId="25EC8150" w14:textId="32210608" w:rsidR="0023184B" w:rsidRDefault="0023184B" w:rsidP="0023184B">
      <w:pPr>
        <w:pStyle w:val="ListParagraph"/>
        <w:numPr>
          <w:ilvl w:val="0"/>
          <w:numId w:val="2"/>
        </w:numPr>
        <w:rPr>
          <w:i/>
        </w:rPr>
      </w:pPr>
      <w:r>
        <w:rPr>
          <w:i/>
        </w:rPr>
        <w:t>How to display</w:t>
      </w:r>
    </w:p>
    <w:p w14:paraId="74599A49" w14:textId="503B1026" w:rsidR="0023184B" w:rsidRPr="0023184B" w:rsidRDefault="0023184B" w:rsidP="0023184B">
      <w:pPr>
        <w:pStyle w:val="ListParagraph"/>
        <w:numPr>
          <w:ilvl w:val="0"/>
          <w:numId w:val="2"/>
        </w:numPr>
        <w:rPr>
          <w:i/>
        </w:rPr>
      </w:pPr>
      <w:r>
        <w:rPr>
          <w:i/>
        </w:rPr>
        <w:t>Connect all components.</w:t>
      </w:r>
    </w:p>
    <w:p w14:paraId="15AC24EA" w14:textId="77777777" w:rsidR="00DE5B15" w:rsidRPr="00DE5B15" w:rsidRDefault="00DE5B15" w:rsidP="00DE5B15">
      <w:pPr>
        <w:rPr>
          <w:iCs/>
          <w:sz w:val="24"/>
          <w:szCs w:val="24"/>
        </w:rPr>
      </w:pPr>
    </w:p>
    <w:p w14:paraId="1A647D19" w14:textId="77777777" w:rsidR="00DE5B15" w:rsidRDefault="00DE5B15" w:rsidP="00DE5B15">
      <w:pPr>
        <w:pStyle w:val="Heading1"/>
      </w:pPr>
      <w:r>
        <w:t>Roles and Responsibilities</w:t>
      </w:r>
    </w:p>
    <w:p w14:paraId="1C1FEAD8" w14:textId="77777777" w:rsidR="00DE5B15" w:rsidRDefault="00DE5B15" w:rsidP="00DE5B15">
      <w:pPr>
        <w:rPr>
          <w:i/>
        </w:rPr>
      </w:pPr>
      <w:r>
        <w:rPr>
          <w:i/>
        </w:rPr>
        <w:t>Define roles and responsibilities for each team member and report them here. Note the team leader is required, but the others are provided just as examples.</w:t>
      </w:r>
    </w:p>
    <w:tbl>
      <w:tblPr>
        <w:tblStyle w:val="GridTable4-Accent1"/>
        <w:tblW w:w="9350" w:type="dxa"/>
        <w:tblLayout w:type="fixed"/>
        <w:tblLook w:val="04A0" w:firstRow="1" w:lastRow="0" w:firstColumn="1" w:lastColumn="0" w:noHBand="0" w:noVBand="1"/>
      </w:tblPr>
      <w:tblGrid>
        <w:gridCol w:w="1885"/>
        <w:gridCol w:w="1890"/>
        <w:gridCol w:w="5575"/>
      </w:tblGrid>
      <w:tr w:rsidR="00DE5B15" w14:paraId="5138B6B8" w14:textId="77777777" w:rsidTr="00A94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81343E" w14:textId="77777777" w:rsidR="00DE5B15" w:rsidRDefault="00DE5B15" w:rsidP="007A289A">
            <w:r>
              <w:t>Role</w:t>
            </w:r>
          </w:p>
        </w:tc>
        <w:tc>
          <w:tcPr>
            <w:tcW w:w="1890" w:type="dxa"/>
          </w:tcPr>
          <w:p w14:paraId="6ABDE4D8"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Name</w:t>
            </w:r>
          </w:p>
        </w:tc>
        <w:tc>
          <w:tcPr>
            <w:tcW w:w="5575" w:type="dxa"/>
          </w:tcPr>
          <w:p w14:paraId="120126C3"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Responsibilities</w:t>
            </w:r>
          </w:p>
        </w:tc>
      </w:tr>
      <w:tr w:rsidR="00DE5B15" w14:paraId="01EC72A3"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C68D4F" w14:textId="77777777" w:rsidR="00DE5B15" w:rsidRDefault="00DE5B15" w:rsidP="007A289A">
            <w:r>
              <w:t>Team Leader</w:t>
            </w:r>
          </w:p>
        </w:tc>
        <w:tc>
          <w:tcPr>
            <w:tcW w:w="1890" w:type="dxa"/>
          </w:tcPr>
          <w:p w14:paraId="56AEB675" w14:textId="77777777" w:rsidR="00DE5B15" w:rsidRDefault="0023184B" w:rsidP="007A289A">
            <w:pPr>
              <w:cnfStyle w:val="000000100000" w:firstRow="0" w:lastRow="0" w:firstColumn="0" w:lastColumn="0" w:oddVBand="0" w:evenVBand="0" w:oddHBand="1" w:evenHBand="0" w:firstRowFirstColumn="0" w:firstRowLastColumn="0" w:lastRowFirstColumn="0" w:lastRowLastColumn="0"/>
            </w:pPr>
            <w:r>
              <w:t>Everett Buttars</w:t>
            </w:r>
          </w:p>
          <w:p w14:paraId="6727C8B8" w14:textId="0B37AB68" w:rsidR="0023184B" w:rsidRDefault="0023184B" w:rsidP="007A289A">
            <w:pPr>
              <w:cnfStyle w:val="000000100000" w:firstRow="0" w:lastRow="0" w:firstColumn="0" w:lastColumn="0" w:oddVBand="0" w:evenVBand="0" w:oddHBand="1" w:evenHBand="0" w:firstRowFirstColumn="0" w:firstRowLastColumn="0" w:lastRowFirstColumn="0" w:lastRowLastColumn="0"/>
            </w:pPr>
            <w:r>
              <w:t>Shannon Vega</w:t>
            </w:r>
          </w:p>
        </w:tc>
        <w:tc>
          <w:tcPr>
            <w:tcW w:w="5575" w:type="dxa"/>
          </w:tcPr>
          <w:p w14:paraId="7C4C1D72"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 xml:space="preserve">Set up project in Monday.com and invite </w:t>
            </w:r>
            <w:proofErr w:type="gramStart"/>
            <w:r>
              <w:rPr>
                <w:rFonts w:ascii="Calibri" w:eastAsia="Calibri" w:hAnsi="Calibri" w:cs="Calibri"/>
                <w:color w:val="000000"/>
              </w:rPr>
              <w:t>team</w:t>
            </w:r>
            <w:proofErr w:type="gramEnd"/>
          </w:p>
          <w:p w14:paraId="0F12A01E"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 xml:space="preserve">Manage project tasks in </w:t>
            </w:r>
            <w:proofErr w:type="gramStart"/>
            <w:r>
              <w:rPr>
                <w:rFonts w:ascii="Calibri" w:eastAsia="Calibri" w:hAnsi="Calibri" w:cs="Calibri"/>
                <w:color w:val="000000"/>
              </w:rPr>
              <w:t>Monday.com</w:t>
            </w:r>
            <w:proofErr w:type="gramEnd"/>
          </w:p>
          <w:p w14:paraId="5895628F"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 xml:space="preserve">Submits group </w:t>
            </w:r>
            <w:proofErr w:type="gramStart"/>
            <w:r>
              <w:rPr>
                <w:rFonts w:ascii="Calibri" w:eastAsia="Calibri" w:hAnsi="Calibri" w:cs="Calibri"/>
                <w:color w:val="000000"/>
              </w:rPr>
              <w:t>assignments</w:t>
            </w:r>
            <w:proofErr w:type="gramEnd"/>
          </w:p>
          <w:p w14:paraId="75F2E29C" w14:textId="77777777" w:rsidR="00DE5B15" w:rsidRDefault="00DE5B15" w:rsidP="007A289A">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Establishes meeting schedule (1-2 times per week)</w:t>
            </w:r>
          </w:p>
        </w:tc>
      </w:tr>
      <w:tr w:rsidR="00DE5B15" w14:paraId="3020E84A" w14:textId="77777777" w:rsidTr="00A9455C">
        <w:tc>
          <w:tcPr>
            <w:cnfStyle w:val="001000000000" w:firstRow="0" w:lastRow="0" w:firstColumn="1" w:lastColumn="0" w:oddVBand="0" w:evenVBand="0" w:oddHBand="0" w:evenHBand="0" w:firstRowFirstColumn="0" w:firstRowLastColumn="0" w:lastRowFirstColumn="0" w:lastRowLastColumn="0"/>
            <w:tcW w:w="1885" w:type="dxa"/>
          </w:tcPr>
          <w:p w14:paraId="66F68358" w14:textId="77777777" w:rsidR="00DE5B15" w:rsidRDefault="00DE5B15" w:rsidP="007A289A">
            <w:r>
              <w:t xml:space="preserve">Hardware </w:t>
            </w:r>
            <w:proofErr w:type="gramStart"/>
            <w:r>
              <w:t>Lead</w:t>
            </w:r>
            <w:proofErr w:type="gramEnd"/>
          </w:p>
        </w:tc>
        <w:tc>
          <w:tcPr>
            <w:tcW w:w="1890" w:type="dxa"/>
          </w:tcPr>
          <w:p w14:paraId="3A81C632" w14:textId="77777777" w:rsidR="00DE5B15" w:rsidRDefault="0023184B" w:rsidP="007A289A">
            <w:pPr>
              <w:cnfStyle w:val="000000000000" w:firstRow="0" w:lastRow="0" w:firstColumn="0" w:lastColumn="0" w:oddVBand="0" w:evenVBand="0" w:oddHBand="0" w:evenHBand="0" w:firstRowFirstColumn="0" w:firstRowLastColumn="0" w:lastRowFirstColumn="0" w:lastRowLastColumn="0"/>
            </w:pPr>
            <w:proofErr w:type="spellStart"/>
            <w:r>
              <w:t>Cort</w:t>
            </w:r>
            <w:proofErr w:type="spellEnd"/>
            <w:r>
              <w:t xml:space="preserve"> Simpson</w:t>
            </w:r>
          </w:p>
          <w:p w14:paraId="1A19C6A7" w14:textId="67C8C891" w:rsidR="0023184B" w:rsidRDefault="0023184B" w:rsidP="007A289A">
            <w:pPr>
              <w:cnfStyle w:val="000000000000" w:firstRow="0" w:lastRow="0" w:firstColumn="0" w:lastColumn="0" w:oddVBand="0" w:evenVBand="0" w:oddHBand="0" w:evenHBand="0" w:firstRowFirstColumn="0" w:firstRowLastColumn="0" w:lastRowFirstColumn="0" w:lastRowLastColumn="0"/>
            </w:pPr>
            <w:r>
              <w:t>Everett Buttars</w:t>
            </w:r>
          </w:p>
        </w:tc>
        <w:tc>
          <w:tcPr>
            <w:tcW w:w="5575" w:type="dxa"/>
          </w:tcPr>
          <w:p w14:paraId="69E6AC90"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Final decision maker on hardware selection</w:t>
            </w:r>
          </w:p>
          <w:p w14:paraId="5176FD7B"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Hardware block diagram owner</w:t>
            </w:r>
          </w:p>
          <w:p w14:paraId="5CE74A79" w14:textId="77777777" w:rsidR="00DE5B15" w:rsidRDefault="00DE5B15" w:rsidP="007A289A">
            <w:pPr>
              <w:numPr>
                <w:ilvl w:val="0"/>
                <w:numId w:val="1"/>
              </w:num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Gathers necessary hardware (purchase or loan)</w:t>
            </w:r>
          </w:p>
        </w:tc>
      </w:tr>
      <w:tr w:rsidR="00DE5B15" w14:paraId="30DFD6FF"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97C1AAC" w14:textId="77777777" w:rsidR="00DE5B15" w:rsidRDefault="00DE5B15" w:rsidP="007A289A">
            <w:r>
              <w:lastRenderedPageBreak/>
              <w:t>Software Lead</w:t>
            </w:r>
          </w:p>
        </w:tc>
        <w:tc>
          <w:tcPr>
            <w:tcW w:w="1890" w:type="dxa"/>
          </w:tcPr>
          <w:p w14:paraId="641501ED" w14:textId="77777777" w:rsidR="00DE5B15" w:rsidRDefault="0023184B" w:rsidP="007A289A">
            <w:pPr>
              <w:cnfStyle w:val="000000100000" w:firstRow="0" w:lastRow="0" w:firstColumn="0" w:lastColumn="0" w:oddVBand="0" w:evenVBand="0" w:oddHBand="1" w:evenHBand="0" w:firstRowFirstColumn="0" w:firstRowLastColumn="0" w:lastRowFirstColumn="0" w:lastRowLastColumn="0"/>
            </w:pPr>
            <w:r>
              <w:t>Seth Burton</w:t>
            </w:r>
          </w:p>
          <w:p w14:paraId="291836BE" w14:textId="26C464EF" w:rsidR="0023184B" w:rsidRDefault="0023184B" w:rsidP="007A289A">
            <w:pPr>
              <w:cnfStyle w:val="000000100000" w:firstRow="0" w:lastRow="0" w:firstColumn="0" w:lastColumn="0" w:oddVBand="0" w:evenVBand="0" w:oddHBand="1" w:evenHBand="0" w:firstRowFirstColumn="0" w:firstRowLastColumn="0" w:lastRowFirstColumn="0" w:lastRowLastColumn="0"/>
            </w:pPr>
            <w:r>
              <w:t>Shannon Vega</w:t>
            </w:r>
          </w:p>
        </w:tc>
        <w:tc>
          <w:tcPr>
            <w:tcW w:w="5575" w:type="dxa"/>
          </w:tcPr>
          <w:p w14:paraId="20F8CD0D"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Final decision maker on software architecture</w:t>
            </w:r>
          </w:p>
          <w:p w14:paraId="03DF1DC7"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Software block diagram owner</w:t>
            </w:r>
          </w:p>
          <w:p w14:paraId="21861BA9" w14:textId="77777777" w:rsidR="00DE5B15" w:rsidRDefault="00DE5B15" w:rsidP="007A289A">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Set up Git repository and share with team</w:t>
            </w:r>
          </w:p>
        </w:tc>
      </w:tr>
    </w:tbl>
    <w:p w14:paraId="1647BBBF" w14:textId="77777777" w:rsidR="00DE5B15" w:rsidRDefault="00DE5B15" w:rsidP="00DE5B15">
      <w:pPr>
        <w:pStyle w:val="Heading1"/>
      </w:pPr>
      <w:r>
        <w:t>Schedule</w:t>
      </w:r>
    </w:p>
    <w:p w14:paraId="58FA5053" w14:textId="64765D5C" w:rsidR="00DE5B15" w:rsidRDefault="00DE5B15" w:rsidP="00DE5B15">
      <w:pPr>
        <w:rPr>
          <w:i/>
        </w:rPr>
      </w:pPr>
      <w:r>
        <w:rPr>
          <w:i/>
        </w:rPr>
        <w:t>Create initial set of tasks in Monday.com and assign a person and dates and durations. Export main table to Excel and Gantt chart to PDF and turn in with this sheet</w:t>
      </w:r>
      <w:r w:rsidR="00FD03BF">
        <w:rPr>
          <w:i/>
        </w:rPr>
        <w:t>.</w:t>
      </w:r>
    </w:p>
    <w:p w14:paraId="1EF655B4" w14:textId="77777777" w:rsidR="00D84DD7" w:rsidRDefault="00D84DD7" w:rsidP="00DE5B15">
      <w:pPr>
        <w:rPr>
          <w:i/>
        </w:rPr>
      </w:pPr>
    </w:p>
    <w:p w14:paraId="0DC96E05" w14:textId="77777777" w:rsidR="0023184B" w:rsidRDefault="0023184B" w:rsidP="00DE5B15">
      <w:pPr>
        <w:rPr>
          <w:i/>
        </w:rPr>
      </w:pPr>
    </w:p>
    <w:p w14:paraId="15E85400" w14:textId="77777777" w:rsidR="00DE5B15" w:rsidRDefault="00DE5B15" w:rsidP="00DE5B15">
      <w:pPr>
        <w:pStyle w:val="Heading1"/>
      </w:pPr>
      <w:r>
        <w:t>Derived Requirements</w:t>
      </w:r>
    </w:p>
    <w:p w14:paraId="0CEB414B" w14:textId="77777777" w:rsidR="00DE5B15" w:rsidRDefault="00DE5B15" w:rsidP="00DE5B15">
      <w:pPr>
        <w:rPr>
          <w:i/>
        </w:rPr>
      </w:pPr>
      <w:r>
        <w:rPr>
          <w:i/>
        </w:rPr>
        <w:t>List the requirements for your project. Derived requirements are typically broken down into three categories: general, interface, and functional.</w:t>
      </w:r>
    </w:p>
    <w:p w14:paraId="3834A40D" w14:textId="77777777" w:rsidR="00DE5B15" w:rsidRDefault="00DE5B15" w:rsidP="00DE5B15">
      <w:pPr>
        <w:pStyle w:val="Heading2"/>
      </w:pPr>
      <w:r>
        <w:t>General Requirements</w:t>
      </w:r>
    </w:p>
    <w:p w14:paraId="56865D57" w14:textId="77777777" w:rsidR="00DE5B15" w:rsidRDefault="00DE5B15" w:rsidP="00DE5B15">
      <w:pPr>
        <w:rPr>
          <w:i/>
        </w:rPr>
      </w:pPr>
      <w:r>
        <w:rPr>
          <w:i/>
        </w:rPr>
        <w:t>General requirements detail the general aspects of the system and cover items such as size, weight, coding standards followed, licensing, etc. Usually this list is short, but not empty. Use these to help guide hardware selection.</w:t>
      </w:r>
    </w:p>
    <w:p w14:paraId="03F37149" w14:textId="49E806C0" w:rsidR="00DE5B15" w:rsidRDefault="0023184B" w:rsidP="0023184B">
      <w:pPr>
        <w:pStyle w:val="ListParagraph"/>
        <w:rPr>
          <w:i/>
        </w:rPr>
      </w:pPr>
      <w:r>
        <w:rPr>
          <w:i/>
        </w:rPr>
        <w:t>Pedometer, Heart Rate, Watch (Time, Stopwatch, date &amp; time, timer, alarm, etc.)</w:t>
      </w:r>
    </w:p>
    <w:p w14:paraId="0DE633F1" w14:textId="13CE5C15" w:rsidR="0023184B" w:rsidRPr="0023184B" w:rsidRDefault="0023184B" w:rsidP="0023184B">
      <w:pPr>
        <w:pStyle w:val="ListParagraph"/>
        <w:numPr>
          <w:ilvl w:val="0"/>
          <w:numId w:val="2"/>
        </w:numPr>
        <w:rPr>
          <w:iCs/>
          <w:sz w:val="24"/>
          <w:szCs w:val="24"/>
        </w:rPr>
      </w:pPr>
      <w:r>
        <w:rPr>
          <w:i/>
        </w:rPr>
        <w:t xml:space="preserve">Sensors </w:t>
      </w:r>
    </w:p>
    <w:p w14:paraId="3691EA50" w14:textId="6481A781" w:rsidR="0023184B" w:rsidRPr="0023184B" w:rsidRDefault="0023184B" w:rsidP="0023184B">
      <w:pPr>
        <w:pStyle w:val="ListParagraph"/>
        <w:numPr>
          <w:ilvl w:val="0"/>
          <w:numId w:val="2"/>
        </w:numPr>
        <w:rPr>
          <w:iCs/>
          <w:sz w:val="24"/>
          <w:szCs w:val="24"/>
        </w:rPr>
      </w:pPr>
      <w:r>
        <w:rPr>
          <w:i/>
        </w:rPr>
        <w:t xml:space="preserve">Display </w:t>
      </w:r>
    </w:p>
    <w:p w14:paraId="7AF9BB12" w14:textId="3409E7CF" w:rsidR="0023184B" w:rsidRPr="0023184B" w:rsidRDefault="0023184B" w:rsidP="0023184B">
      <w:pPr>
        <w:pStyle w:val="ListParagraph"/>
        <w:numPr>
          <w:ilvl w:val="0"/>
          <w:numId w:val="2"/>
        </w:numPr>
        <w:rPr>
          <w:iCs/>
          <w:sz w:val="24"/>
          <w:szCs w:val="24"/>
        </w:rPr>
      </w:pPr>
      <w:r>
        <w:rPr>
          <w:i/>
        </w:rPr>
        <w:t>Main Board</w:t>
      </w:r>
    </w:p>
    <w:p w14:paraId="027DA6E5" w14:textId="77777777" w:rsidR="0023184B" w:rsidRPr="0023184B" w:rsidRDefault="0023184B" w:rsidP="0023184B">
      <w:pPr>
        <w:pStyle w:val="ListParagraph"/>
        <w:rPr>
          <w:iCs/>
          <w:sz w:val="24"/>
          <w:szCs w:val="24"/>
        </w:rPr>
      </w:pPr>
    </w:p>
    <w:p w14:paraId="7BB7AB8B" w14:textId="77777777" w:rsidR="00DE5B15" w:rsidRDefault="00DE5B15" w:rsidP="00DE5B15">
      <w:pPr>
        <w:pStyle w:val="Heading2"/>
      </w:pPr>
      <w:r>
        <w:t>Interface Requirements</w:t>
      </w:r>
    </w:p>
    <w:p w14:paraId="503CE4A3" w14:textId="77777777" w:rsidR="00DE5B15" w:rsidRDefault="00DE5B15" w:rsidP="00DE5B15">
      <w:pPr>
        <w:rPr>
          <w:i/>
        </w:rPr>
      </w:pPr>
      <w:r>
        <w:rPr>
          <w:i/>
        </w:rPr>
        <w:t>Interface requirements detail the interfaces of the system and cover items such as communication standards, protocols, baud/bit rates, cloud connectivity, security, etc. Use these to help guide hardware selection and software design.</w:t>
      </w:r>
    </w:p>
    <w:p w14:paraId="0630D102" w14:textId="77777777" w:rsidR="0023184B" w:rsidRDefault="0023184B" w:rsidP="00DE5B15">
      <w:pPr>
        <w:rPr>
          <w:i/>
        </w:rPr>
      </w:pPr>
    </w:p>
    <w:p w14:paraId="1763ED98" w14:textId="77777777" w:rsidR="0023184B" w:rsidRDefault="0023184B" w:rsidP="0023184B">
      <w:pPr>
        <w:pStyle w:val="ListParagraph"/>
        <w:numPr>
          <w:ilvl w:val="0"/>
          <w:numId w:val="2"/>
        </w:numPr>
        <w:rPr>
          <w:i/>
        </w:rPr>
      </w:pPr>
      <w:r>
        <w:rPr>
          <w:i/>
        </w:rPr>
        <w:t xml:space="preserve">Buttons </w:t>
      </w:r>
    </w:p>
    <w:p w14:paraId="339C87FC" w14:textId="5697C4C0" w:rsidR="0023184B" w:rsidRDefault="0023184B" w:rsidP="0023184B">
      <w:pPr>
        <w:pStyle w:val="ListParagraph"/>
        <w:numPr>
          <w:ilvl w:val="0"/>
          <w:numId w:val="2"/>
        </w:numPr>
        <w:rPr>
          <w:i/>
        </w:rPr>
      </w:pPr>
      <w:r>
        <w:rPr>
          <w:i/>
        </w:rPr>
        <w:t>GIU</w:t>
      </w:r>
    </w:p>
    <w:p w14:paraId="3086B17E" w14:textId="58ABEDC6" w:rsidR="0023184B" w:rsidRDefault="00844222" w:rsidP="0023184B">
      <w:pPr>
        <w:pStyle w:val="ListParagraph"/>
        <w:numPr>
          <w:ilvl w:val="0"/>
          <w:numId w:val="2"/>
        </w:numPr>
        <w:rPr>
          <w:i/>
        </w:rPr>
      </w:pPr>
      <w:r>
        <w:rPr>
          <w:i/>
        </w:rPr>
        <w:t xml:space="preserve">Maybe Bluetooth </w:t>
      </w:r>
    </w:p>
    <w:p w14:paraId="2853C89F" w14:textId="24EA280F" w:rsidR="00844222" w:rsidRPr="0023184B" w:rsidRDefault="00844222" w:rsidP="0023184B">
      <w:pPr>
        <w:pStyle w:val="ListParagraph"/>
        <w:numPr>
          <w:ilvl w:val="0"/>
          <w:numId w:val="2"/>
        </w:numPr>
        <w:rPr>
          <w:i/>
        </w:rPr>
      </w:pPr>
      <w:r>
        <w:rPr>
          <w:i/>
        </w:rPr>
        <w:t>SPI</w:t>
      </w:r>
    </w:p>
    <w:p w14:paraId="32730582" w14:textId="77777777" w:rsidR="00DE5B15" w:rsidRDefault="00DE5B15" w:rsidP="00DE5B15">
      <w:pPr>
        <w:rPr>
          <w:iCs/>
          <w:sz w:val="24"/>
          <w:szCs w:val="24"/>
        </w:rPr>
      </w:pPr>
    </w:p>
    <w:p w14:paraId="601E8BE4" w14:textId="77777777" w:rsidR="00844222" w:rsidRPr="00DE5B15" w:rsidRDefault="00844222" w:rsidP="00DE5B15">
      <w:pPr>
        <w:rPr>
          <w:iCs/>
          <w:sz w:val="24"/>
          <w:szCs w:val="24"/>
        </w:rPr>
      </w:pPr>
    </w:p>
    <w:p w14:paraId="4B1C25D8" w14:textId="77777777" w:rsidR="00DE5B15" w:rsidRDefault="00DE5B15" w:rsidP="00DE5B15">
      <w:pPr>
        <w:pStyle w:val="Heading2"/>
      </w:pPr>
      <w:r>
        <w:lastRenderedPageBreak/>
        <w:t>Functional Requirements</w:t>
      </w:r>
    </w:p>
    <w:p w14:paraId="32361FEC" w14:textId="617365AB" w:rsidR="00DE5B15" w:rsidRDefault="00DE5B15" w:rsidP="00DE5B15">
      <w:pPr>
        <w:rPr>
          <w:i/>
        </w:rPr>
      </w:pPr>
      <w:r>
        <w:rPr>
          <w:i/>
        </w:rPr>
        <w:t>Functional requirements detail the features and overall functionality of the system and cover items such as specific capabilities and behaviors required to fulfill the scope of the project.</w:t>
      </w:r>
    </w:p>
    <w:p w14:paraId="30DFD81C" w14:textId="77777777" w:rsidR="00844222" w:rsidRDefault="00844222" w:rsidP="00DE5B15">
      <w:pPr>
        <w:rPr>
          <w:i/>
        </w:rPr>
      </w:pPr>
    </w:p>
    <w:p w14:paraId="32A6AA95" w14:textId="77777777" w:rsidR="00844222" w:rsidRDefault="00844222" w:rsidP="00844222">
      <w:pPr>
        <w:pStyle w:val="ListParagraph"/>
        <w:numPr>
          <w:ilvl w:val="0"/>
          <w:numId w:val="2"/>
        </w:numPr>
        <w:rPr>
          <w:i/>
        </w:rPr>
      </w:pPr>
      <w:r>
        <w:rPr>
          <w:i/>
        </w:rPr>
        <w:t xml:space="preserve">Pedometer, </w:t>
      </w:r>
    </w:p>
    <w:p w14:paraId="53F9A64D" w14:textId="2B6DC67E" w:rsidR="00844222" w:rsidRDefault="00844222" w:rsidP="00844222">
      <w:pPr>
        <w:pStyle w:val="ListParagraph"/>
        <w:numPr>
          <w:ilvl w:val="0"/>
          <w:numId w:val="2"/>
        </w:numPr>
        <w:rPr>
          <w:i/>
        </w:rPr>
      </w:pPr>
      <w:r>
        <w:rPr>
          <w:i/>
        </w:rPr>
        <w:t>Heart Rate,</w:t>
      </w:r>
    </w:p>
    <w:p w14:paraId="42FFD019" w14:textId="5CCA00B0" w:rsidR="00844222" w:rsidRPr="00844222" w:rsidRDefault="00844222" w:rsidP="00844222">
      <w:pPr>
        <w:pStyle w:val="ListParagraph"/>
        <w:numPr>
          <w:ilvl w:val="0"/>
          <w:numId w:val="2"/>
        </w:numPr>
        <w:rPr>
          <w:i/>
        </w:rPr>
      </w:pPr>
      <w:r>
        <w:rPr>
          <w:i/>
        </w:rPr>
        <w:t>Watch (Time, Stopwatch, date &amp; time, timer, alarm, etc.)</w:t>
      </w:r>
    </w:p>
    <w:p w14:paraId="5081CDC2" w14:textId="77777777" w:rsidR="00DE5B15" w:rsidRDefault="00DE5B15" w:rsidP="00DE5B15">
      <w:pPr>
        <w:rPr>
          <w:iCs/>
          <w:sz w:val="24"/>
          <w:szCs w:val="24"/>
        </w:rPr>
      </w:pPr>
    </w:p>
    <w:p w14:paraId="558E1B62" w14:textId="34FF236C" w:rsidR="00C05E1B" w:rsidRDefault="00C05E1B" w:rsidP="00C05E1B">
      <w:pPr>
        <w:pStyle w:val="Heading1"/>
      </w:pPr>
      <w:r>
        <w:t>Hardware Block Diagram</w:t>
      </w:r>
    </w:p>
    <w:p w14:paraId="7A637BB7" w14:textId="3AE65B11" w:rsidR="00C05E1B" w:rsidRDefault="00C05E1B" w:rsidP="00DE5B15">
      <w:pPr>
        <w:rPr>
          <w:b/>
          <w:bCs/>
          <w:i/>
        </w:rPr>
      </w:pPr>
      <w:r>
        <w:rPr>
          <w:i/>
        </w:rPr>
        <w:t>Create an initial</w:t>
      </w:r>
      <w:r w:rsidR="003F46E9">
        <w:rPr>
          <w:i/>
        </w:rPr>
        <w:t>, rough</w:t>
      </w:r>
      <w:r>
        <w:rPr>
          <w:i/>
        </w:rPr>
        <w:t xml:space="preserve"> hardware block diagram showing the major hardware components, how they connect, how they are powered, etc. Use a professional tool such as </w:t>
      </w:r>
      <w:proofErr w:type="spellStart"/>
      <w:r>
        <w:rPr>
          <w:i/>
        </w:rPr>
        <w:t>LucidChart</w:t>
      </w:r>
      <w:proofErr w:type="spellEnd"/>
      <w:r>
        <w:rPr>
          <w:i/>
        </w:rPr>
        <w:t xml:space="preserve">, draw.io, or Miro for this. Export a PDF and turn in with this sheet. </w:t>
      </w:r>
      <w:r w:rsidRPr="00C05E1B">
        <w:rPr>
          <w:b/>
          <w:bCs/>
          <w:i/>
        </w:rPr>
        <w:t>Note that this is not final and will be updated weekly.</w:t>
      </w:r>
    </w:p>
    <w:p w14:paraId="00D809BC" w14:textId="77777777" w:rsidR="00844222" w:rsidRDefault="00844222" w:rsidP="00DE5B15">
      <w:pPr>
        <w:rPr>
          <w:b/>
          <w:bCs/>
          <w:i/>
        </w:rPr>
      </w:pPr>
    </w:p>
    <w:p w14:paraId="67538944" w14:textId="3EC026E0" w:rsidR="00844222" w:rsidRPr="00C05E1B" w:rsidRDefault="00844222" w:rsidP="00DE5B15">
      <w:pPr>
        <w:rPr>
          <w:b/>
          <w:bCs/>
          <w:i/>
        </w:rPr>
      </w:pPr>
      <w:r>
        <w:rPr>
          <w:b/>
          <w:bCs/>
          <w:i/>
        </w:rPr>
        <w:t>TBD</w:t>
      </w:r>
    </w:p>
    <w:p w14:paraId="111CF3D0" w14:textId="48B6A5D8" w:rsidR="00C05E1B" w:rsidRDefault="00C05E1B" w:rsidP="00C05E1B">
      <w:pPr>
        <w:pStyle w:val="Heading1"/>
      </w:pPr>
      <w:r>
        <w:t>Software Block Diagram</w:t>
      </w:r>
    </w:p>
    <w:p w14:paraId="1EC2260A" w14:textId="3F4E5F3A" w:rsidR="00C05E1B" w:rsidRDefault="00C05E1B" w:rsidP="00C05E1B">
      <w:pPr>
        <w:rPr>
          <w:b/>
          <w:bCs/>
          <w:i/>
        </w:rPr>
      </w:pPr>
      <w:r>
        <w:rPr>
          <w:i/>
        </w:rPr>
        <w:t>Create an initial</w:t>
      </w:r>
      <w:r w:rsidR="003F46E9">
        <w:rPr>
          <w:i/>
        </w:rPr>
        <w:t>, rough</w:t>
      </w:r>
      <w:r>
        <w:rPr>
          <w:i/>
        </w:rPr>
        <w:t xml:space="preserve"> software block diagram showing the major software modules, how they connect, how they interface with hardware, etc. Use a professional tool such as </w:t>
      </w:r>
      <w:proofErr w:type="spellStart"/>
      <w:r>
        <w:rPr>
          <w:i/>
        </w:rPr>
        <w:t>LucidChart</w:t>
      </w:r>
      <w:proofErr w:type="spellEnd"/>
      <w:r>
        <w:rPr>
          <w:i/>
        </w:rPr>
        <w:t xml:space="preserve">, draw.io, or Miro for this. Export a PDF and turn in with this sheet. </w:t>
      </w:r>
      <w:r w:rsidRPr="00C05E1B">
        <w:rPr>
          <w:b/>
          <w:bCs/>
          <w:i/>
        </w:rPr>
        <w:t>Note that this is not final and will be updated weekly.</w:t>
      </w:r>
    </w:p>
    <w:p w14:paraId="3E84C671" w14:textId="1A6D124C" w:rsidR="00844222" w:rsidRPr="00844222" w:rsidRDefault="00844222" w:rsidP="00C05E1B">
      <w:pPr>
        <w:rPr>
          <w:b/>
          <w:bCs/>
          <w:i/>
        </w:rPr>
      </w:pPr>
      <w:proofErr w:type="gramStart"/>
      <w:r>
        <w:rPr>
          <w:b/>
          <w:bCs/>
          <w:i/>
        </w:rPr>
        <w:t>Main(</w:t>
      </w:r>
      <w:proofErr w:type="gramEnd"/>
      <w:r>
        <w:rPr>
          <w:b/>
          <w:bCs/>
          <w:i/>
        </w:rPr>
        <w:t>){};</w:t>
      </w:r>
    </w:p>
    <w:p w14:paraId="17A78819" w14:textId="77777777" w:rsidR="00C05E1B" w:rsidRPr="00DE5B15" w:rsidRDefault="00C05E1B" w:rsidP="00DE5B15">
      <w:pPr>
        <w:rPr>
          <w:iCs/>
          <w:sz w:val="24"/>
          <w:szCs w:val="24"/>
        </w:rPr>
      </w:pPr>
    </w:p>
    <w:sectPr w:rsidR="00C05E1B" w:rsidRPr="00DE5B15" w:rsidSect="00856EB6">
      <w:headerReference w:type="even" r:id="rId7"/>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89DA" w14:textId="77777777" w:rsidR="000D5FC9" w:rsidRDefault="000D5FC9" w:rsidP="00CD2D83">
      <w:pPr>
        <w:spacing w:after="0" w:line="240" w:lineRule="auto"/>
      </w:pPr>
      <w:r>
        <w:separator/>
      </w:r>
    </w:p>
  </w:endnote>
  <w:endnote w:type="continuationSeparator" w:id="0">
    <w:p w14:paraId="14A007A9" w14:textId="77777777" w:rsidR="000D5FC9" w:rsidRDefault="000D5FC9" w:rsidP="00C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D3E" w14:textId="77777777" w:rsidR="00CD2D83" w:rsidRDefault="00856EB6">
    <w:pPr>
      <w:pStyle w:val="Footer"/>
    </w:pPr>
    <w:r>
      <w:rPr>
        <w:noProof/>
      </w:rPr>
      <mc:AlternateContent>
        <mc:Choice Requires="wpg">
          <w:drawing>
            <wp:anchor distT="0" distB="0" distL="114300" distR="114300" simplePos="0" relativeHeight="251668480" behindDoc="0" locked="0" layoutInCell="1" allowOverlap="1" wp14:anchorId="606A0AAD" wp14:editId="5F288B0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A72A0" w14:textId="77777777" w:rsidR="00856EB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56EB6" w:rsidRPr="00994D66">
                                  <w:rPr>
                                    <w:caps/>
                                    <w:color w:val="4A66AC" w:themeColor="accent1"/>
                                    <w:sz w:val="20"/>
                                    <w:szCs w:val="20"/>
                                  </w:rPr>
                                  <w:t>BYU Idaho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06A0AAD" id="Group 155" o:spid="_x0000_s1038" style="position:absolute;margin-left:0;margin-top:0;width:468pt;height:21.6pt;z-index:251668480;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eCqlGQDAACN&#10;CgAADgAAAAAAAAAAAAAAAAAuAgAAZHJzL2Uyb0RvYy54bWxQSwECLQAUAAYACAAAACEAVBB5K9sA&#10;AAAEAQAADwAAAAAAAAAAAAAAAAC+BQAAZHJzL2Rvd25yZXYueG1sUEsFBgAAAAAEAAQA8wAAAMYG&#10;A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4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29A72A0" w14:textId="77777777" w:rsidR="00856EB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56EB6" w:rsidRPr="00994D66">
                            <w:rPr>
                              <w:caps/>
                              <w:color w:val="4A66AC" w:themeColor="accent1"/>
                              <w:sz w:val="20"/>
                              <w:szCs w:val="20"/>
                            </w:rPr>
                            <w:t>BYU Idaho</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2C36" w14:textId="77777777" w:rsidR="00CD2D83" w:rsidRDefault="00856EB6">
    <w:pPr>
      <w:pStyle w:val="Footer"/>
    </w:pPr>
    <w:r>
      <w:rPr>
        <w:noProof/>
      </w:rPr>
      <mc:AlternateContent>
        <mc:Choice Requires="wpg">
          <w:drawing>
            <wp:anchor distT="0" distB="0" distL="114300" distR="114300" simplePos="0" relativeHeight="251670528" behindDoc="0" locked="0" layoutInCell="1" allowOverlap="1" wp14:anchorId="31697E61" wp14:editId="372220FC">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7009C" w14:textId="79C497AD" w:rsidR="00856EB6" w:rsidRDefault="00000000">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875BC1">
                                  <w:rPr>
                                    <w:caps/>
                                    <w:color w:val="808080" w:themeColor="background1" w:themeShade="80"/>
                                    <w:sz w:val="20"/>
                                    <w:szCs w:val="20"/>
                                  </w:rPr>
                                  <w:t>ECEN-361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1697E61" id="Group 164" o:spid="_x0000_s1041" style="position:absolute;margin-left:434.8pt;margin-top:0;width:486pt;height:21.6pt;z-index:25167052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">
              <v:rect id="Rectangle 165" o:spid="_x0000_s104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3"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F87009C" w14:textId="79C497AD" w:rsidR="00856EB6" w:rsidRDefault="00000000">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875BC1">
                            <w:rPr>
                              <w:caps/>
                              <w:color w:val="808080" w:themeColor="background1" w:themeShade="80"/>
                              <w:sz w:val="20"/>
                              <w:szCs w:val="20"/>
                            </w:rPr>
                            <w:t>ECEN-361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6B4E" w14:textId="77777777" w:rsidR="000D5FC9" w:rsidRDefault="000D5FC9" w:rsidP="00CD2D83">
      <w:pPr>
        <w:spacing w:after="0" w:line="240" w:lineRule="auto"/>
      </w:pPr>
      <w:r>
        <w:separator/>
      </w:r>
    </w:p>
  </w:footnote>
  <w:footnote w:type="continuationSeparator" w:id="0">
    <w:p w14:paraId="3281D111" w14:textId="77777777" w:rsidR="000D5FC9" w:rsidRDefault="000D5FC9" w:rsidP="00CD2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558D"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6432" behindDoc="0" locked="0" layoutInCell="1" allowOverlap="1" wp14:anchorId="5956BF51" wp14:editId="6FF6598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6BF51" id="Group 158" o:spid="_x0000_s1026" style="position:absolute;margin-left:0;margin-top:0;width:133.9pt;height:80.65pt;z-index:25166643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a66ac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2179"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58D52E03" wp14:editId="05531C1C">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D52E03" id="Group 167" o:spid="_x0000_s1032"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qrCiQUAAIo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9ZfDAf/jXS/fAjvS&#10;9fIz/5eulw15/OFhk3L/54z5R6X/bE/s9i+kiz8B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a66ac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4CF"/>
    <w:multiLevelType w:val="hybridMultilevel"/>
    <w:tmpl w:val="575604C0"/>
    <w:lvl w:ilvl="0" w:tplc="33780E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10399"/>
    <w:multiLevelType w:val="multilevel"/>
    <w:tmpl w:val="50D4481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020563">
    <w:abstractNumId w:val="1"/>
  </w:num>
  <w:num w:numId="2" w16cid:durableId="206806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15"/>
    <w:rsid w:val="0009395E"/>
    <w:rsid w:val="000D5FC9"/>
    <w:rsid w:val="001A1C6C"/>
    <w:rsid w:val="00222B9C"/>
    <w:rsid w:val="0023184B"/>
    <w:rsid w:val="003F46E9"/>
    <w:rsid w:val="006E0CCE"/>
    <w:rsid w:val="00844222"/>
    <w:rsid w:val="00856EB6"/>
    <w:rsid w:val="00875BC1"/>
    <w:rsid w:val="00882BD9"/>
    <w:rsid w:val="00994D66"/>
    <w:rsid w:val="009B46F1"/>
    <w:rsid w:val="00A9455C"/>
    <w:rsid w:val="00C05E1B"/>
    <w:rsid w:val="00CD2D83"/>
    <w:rsid w:val="00D55E22"/>
    <w:rsid w:val="00D84DD7"/>
    <w:rsid w:val="00DE5B15"/>
    <w:rsid w:val="00E324E4"/>
    <w:rsid w:val="00E622BD"/>
    <w:rsid w:val="00EC4870"/>
    <w:rsid w:val="00FD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F20A"/>
  <w15:chartTrackingRefBased/>
  <w15:docId w15:val="{0512A542-7FCE-4A01-B340-869E97B0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83"/>
  </w:style>
  <w:style w:type="paragraph" w:styleId="Heading1">
    <w:name w:val="heading 1"/>
    <w:basedOn w:val="Normal"/>
    <w:next w:val="Normal"/>
    <w:link w:val="Heading1Char"/>
    <w:uiPriority w:val="9"/>
    <w:qFormat/>
    <w:rsid w:val="00CD2D83"/>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D2D83"/>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CD2D83"/>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CD2D83"/>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CD2D83"/>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CD2D83"/>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CD2D83"/>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CD2D83"/>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CD2D83"/>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83"/>
  </w:style>
  <w:style w:type="paragraph" w:styleId="Footer">
    <w:name w:val="footer"/>
    <w:basedOn w:val="Normal"/>
    <w:link w:val="FooterChar"/>
    <w:uiPriority w:val="99"/>
    <w:unhideWhenUsed/>
    <w:rsid w:val="00C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83"/>
  </w:style>
  <w:style w:type="character" w:customStyle="1" w:styleId="Heading1Char">
    <w:name w:val="Heading 1 Char"/>
    <w:basedOn w:val="DefaultParagraphFont"/>
    <w:link w:val="Heading1"/>
    <w:uiPriority w:val="9"/>
    <w:rsid w:val="00CD2D8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D2D83"/>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CD2D83"/>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CD2D83"/>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CD2D83"/>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CD2D83"/>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CD2D83"/>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CD2D83"/>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CD2D83"/>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CD2D8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2D8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D2D8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D2D8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D2D83"/>
    <w:rPr>
      <w:caps/>
      <w:color w:val="404040" w:themeColor="text1" w:themeTint="BF"/>
      <w:spacing w:val="20"/>
      <w:sz w:val="28"/>
      <w:szCs w:val="28"/>
    </w:rPr>
  </w:style>
  <w:style w:type="character" w:styleId="Strong">
    <w:name w:val="Strong"/>
    <w:basedOn w:val="DefaultParagraphFont"/>
    <w:uiPriority w:val="22"/>
    <w:qFormat/>
    <w:rsid w:val="00CD2D83"/>
    <w:rPr>
      <w:b/>
      <w:bCs/>
    </w:rPr>
  </w:style>
  <w:style w:type="character" w:styleId="Emphasis">
    <w:name w:val="Emphasis"/>
    <w:basedOn w:val="DefaultParagraphFont"/>
    <w:uiPriority w:val="20"/>
    <w:qFormat/>
    <w:rsid w:val="00CD2D83"/>
    <w:rPr>
      <w:i/>
      <w:iCs/>
      <w:color w:val="000000" w:themeColor="text1"/>
    </w:rPr>
  </w:style>
  <w:style w:type="paragraph" w:styleId="NoSpacing">
    <w:name w:val="No Spacing"/>
    <w:uiPriority w:val="1"/>
    <w:qFormat/>
    <w:rsid w:val="00CD2D83"/>
    <w:pPr>
      <w:spacing w:after="0" w:line="240" w:lineRule="auto"/>
    </w:pPr>
  </w:style>
  <w:style w:type="paragraph" w:styleId="Quote">
    <w:name w:val="Quote"/>
    <w:basedOn w:val="Normal"/>
    <w:next w:val="Normal"/>
    <w:link w:val="QuoteChar"/>
    <w:uiPriority w:val="29"/>
    <w:qFormat/>
    <w:rsid w:val="00CD2D8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D2D8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D2D83"/>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D2D8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D2D83"/>
    <w:rPr>
      <w:i/>
      <w:iCs/>
      <w:color w:val="595959" w:themeColor="text1" w:themeTint="A6"/>
    </w:rPr>
  </w:style>
  <w:style w:type="character" w:styleId="IntenseEmphasis">
    <w:name w:val="Intense Emphasis"/>
    <w:basedOn w:val="DefaultParagraphFont"/>
    <w:uiPriority w:val="21"/>
    <w:qFormat/>
    <w:rsid w:val="00CD2D83"/>
    <w:rPr>
      <w:b/>
      <w:bCs/>
      <w:i/>
      <w:iCs/>
      <w:caps w:val="0"/>
      <w:smallCaps w:val="0"/>
      <w:strike w:val="0"/>
      <w:dstrike w:val="0"/>
      <w:color w:val="629DD1" w:themeColor="accent2"/>
    </w:rPr>
  </w:style>
  <w:style w:type="character" w:styleId="SubtleReference">
    <w:name w:val="Subtle Reference"/>
    <w:basedOn w:val="DefaultParagraphFont"/>
    <w:uiPriority w:val="31"/>
    <w:qFormat/>
    <w:rsid w:val="00CD2D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2D83"/>
    <w:rPr>
      <w:b/>
      <w:bCs/>
      <w:caps w:val="0"/>
      <w:smallCaps/>
      <w:color w:val="auto"/>
      <w:spacing w:val="0"/>
      <w:u w:val="single"/>
    </w:rPr>
  </w:style>
  <w:style w:type="character" w:styleId="BookTitle">
    <w:name w:val="Book Title"/>
    <w:basedOn w:val="DefaultParagraphFont"/>
    <w:uiPriority w:val="33"/>
    <w:qFormat/>
    <w:rsid w:val="00CD2D83"/>
    <w:rPr>
      <w:b/>
      <w:bCs/>
      <w:caps w:val="0"/>
      <w:smallCaps/>
      <w:spacing w:val="0"/>
    </w:rPr>
  </w:style>
  <w:style w:type="paragraph" w:styleId="TOCHeading">
    <w:name w:val="TOC Heading"/>
    <w:basedOn w:val="Heading1"/>
    <w:next w:val="Normal"/>
    <w:uiPriority w:val="39"/>
    <w:semiHidden/>
    <w:unhideWhenUsed/>
    <w:qFormat/>
    <w:rsid w:val="00CD2D83"/>
    <w:pPr>
      <w:outlineLvl w:val="9"/>
    </w:pPr>
  </w:style>
  <w:style w:type="character" w:styleId="PlaceholderText">
    <w:name w:val="Placeholder Text"/>
    <w:basedOn w:val="DefaultParagraphFont"/>
    <w:uiPriority w:val="99"/>
    <w:semiHidden/>
    <w:rsid w:val="00CD2D83"/>
    <w:rPr>
      <w:color w:val="808080"/>
    </w:rPr>
  </w:style>
  <w:style w:type="table" w:styleId="GridTable4-Accent3">
    <w:name w:val="Grid Table 4 Accent 3"/>
    <w:basedOn w:val="TableNormal"/>
    <w:uiPriority w:val="49"/>
    <w:rsid w:val="00A9455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1">
    <w:name w:val="Grid Table 4 Accent 1"/>
    <w:basedOn w:val="TableNormal"/>
    <w:uiPriority w:val="49"/>
    <w:rsid w:val="00A9455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ListParagraph">
    <w:name w:val="List Paragraph"/>
    <w:basedOn w:val="Normal"/>
    <w:uiPriority w:val="34"/>
    <w:qFormat/>
    <w:rsid w:val="0023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areer\BYU-I\ECEN%20361\Assignments\NewLabs\BYUI-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1DCFC55E68421A8377905F51493074"/>
        <w:category>
          <w:name w:val="General"/>
          <w:gallery w:val="placeholder"/>
        </w:category>
        <w:types>
          <w:type w:val="bbPlcHdr"/>
        </w:types>
        <w:behaviors>
          <w:behavior w:val="content"/>
        </w:behaviors>
        <w:guid w:val="{82CA3B09-2ADC-4EA2-B3C2-1A1B31A06615}"/>
      </w:docPartPr>
      <w:docPartBody>
        <w:p w:rsidR="000B5CE0" w:rsidRDefault="00000000">
          <w:pPr>
            <w:pStyle w:val="931DCFC55E68421A8377905F51493074"/>
          </w:pPr>
          <w:r w:rsidRPr="005848F3">
            <w:rPr>
              <w:rStyle w:val="PlaceholderText"/>
            </w:rPr>
            <w:t>[Title]</w:t>
          </w:r>
        </w:p>
      </w:docPartBody>
    </w:docPart>
    <w:docPart>
      <w:docPartPr>
        <w:name w:val="19A7D8E68E3849CB8624241078C863F3"/>
        <w:category>
          <w:name w:val="General"/>
          <w:gallery w:val="placeholder"/>
        </w:category>
        <w:types>
          <w:type w:val="bbPlcHdr"/>
        </w:types>
        <w:behaviors>
          <w:behavior w:val="content"/>
        </w:behaviors>
        <w:guid w:val="{F9828BF9-90EA-4014-BFAC-657B0A3F2A3C}"/>
      </w:docPartPr>
      <w:docPartBody>
        <w:p w:rsidR="000B5CE0" w:rsidRDefault="00000000">
          <w:pPr>
            <w:pStyle w:val="19A7D8E68E3849CB8624241078C863F3"/>
          </w:pPr>
          <w:r w:rsidRPr="005848F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5"/>
    <w:rsid w:val="000B5CE0"/>
    <w:rsid w:val="004E7C9F"/>
    <w:rsid w:val="006609F5"/>
    <w:rsid w:val="00D4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1DCFC55E68421A8377905F51493074">
    <w:name w:val="931DCFC55E68421A8377905F51493074"/>
  </w:style>
  <w:style w:type="paragraph" w:customStyle="1" w:styleId="19A7D8E68E3849CB8624241078C863F3">
    <w:name w:val="19A7D8E68E3849CB8624241078C86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G:\My Drive\Career\BYU-I\ECEN 361\Assignments\NewLabs\BYUI-LabTemplate.dotx</Template>
  <TotalTime>26</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ECEN 361 Project Definition</vt:lpstr>
    </vt:vector>
  </TitlesOfParts>
  <Company>BYU Idaho</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ECEN 361 Project Definition</dc:title>
  <dc:subject>ECEN-361</dc:subject>
  <dc:creator>Jonathan Haws</dc:creator>
  <cp:keywords/>
  <dc:description/>
  <cp:lastModifiedBy>Vega Bonilla, Shannon</cp:lastModifiedBy>
  <cp:revision>7</cp:revision>
  <dcterms:created xsi:type="dcterms:W3CDTF">2023-08-12T17:15:00Z</dcterms:created>
  <dcterms:modified xsi:type="dcterms:W3CDTF">2023-10-08T03:37:00Z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umber">
    <vt:i4>0</vt:i4>
  </property>
</Properties>
</file>